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5615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3A214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3A214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C62A92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4328A0">
      <w:r>
        <w:br w:type="page"/>
      </w:r>
      <w:r w:rsidR="004328A0" w:rsidRPr="004328A0">
        <w:lastRenderedPageBreak/>
        <w:t>[[AXURE CONTENT]]</w:t>
      </w:r>
    </w:p>
    <w:sectPr w:rsidR="004144D0" w:rsidSect="00D97A42">
      <w:headerReference w:type="default" r:id="rId10"/>
      <w:footerReference w:type="default" r:id="rId11"/>
      <w:type w:val="continuous"/>
      <w:pgSz w:w="16839" w:h="11907" w:orient="landscape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15D" w:rsidRDefault="000B515D" w:rsidP="00093BE1">
      <w:pPr>
        <w:spacing w:before="0" w:after="0"/>
      </w:pPr>
      <w:r>
        <w:separator/>
      </w:r>
    </w:p>
  </w:endnote>
  <w:endnote w:type="continuationSeparator" w:id="0">
    <w:p w:rsidR="000B515D" w:rsidRDefault="000B515D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6915"/>
      <w:gridCol w:w="1786"/>
      <w:gridCol w:w="6914"/>
    </w:tblGrid>
    <w:tr w:rsidR="004852C3" w:rsidTr="00C4582B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3A214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C4582B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15D" w:rsidRDefault="000B515D" w:rsidP="00093BE1">
      <w:pPr>
        <w:spacing w:before="0" w:after="0"/>
      </w:pPr>
      <w:r>
        <w:separator/>
      </w:r>
    </w:p>
  </w:footnote>
  <w:footnote w:type="continuationSeparator" w:id="0">
    <w:p w:rsidR="000B515D" w:rsidRDefault="000B515D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5615"/>
    </w:tblGrid>
    <w:tr w:rsidR="00557485" w:rsidRPr="003E5A01" w:rsidTr="00215503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3A2146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B30D7"/>
    <w:rsid w:val="000B515D"/>
    <w:rsid w:val="000C07F5"/>
    <w:rsid w:val="000C1D1F"/>
    <w:rsid w:val="000E72B0"/>
    <w:rsid w:val="00117A19"/>
    <w:rsid w:val="001204D0"/>
    <w:rsid w:val="0013113E"/>
    <w:rsid w:val="0014359B"/>
    <w:rsid w:val="001672E3"/>
    <w:rsid w:val="001B3AFE"/>
    <w:rsid w:val="001C5100"/>
    <w:rsid w:val="001F06B5"/>
    <w:rsid w:val="00212884"/>
    <w:rsid w:val="00215503"/>
    <w:rsid w:val="0021768A"/>
    <w:rsid w:val="00221722"/>
    <w:rsid w:val="0023791B"/>
    <w:rsid w:val="00257AD2"/>
    <w:rsid w:val="0028301E"/>
    <w:rsid w:val="00297DB6"/>
    <w:rsid w:val="002C29B9"/>
    <w:rsid w:val="002C512F"/>
    <w:rsid w:val="002C732B"/>
    <w:rsid w:val="00360CB9"/>
    <w:rsid w:val="003734C9"/>
    <w:rsid w:val="00377999"/>
    <w:rsid w:val="00390C6C"/>
    <w:rsid w:val="00395368"/>
    <w:rsid w:val="003A0EE9"/>
    <w:rsid w:val="003A2146"/>
    <w:rsid w:val="003E34B5"/>
    <w:rsid w:val="003E5A01"/>
    <w:rsid w:val="003E6F8C"/>
    <w:rsid w:val="004144D0"/>
    <w:rsid w:val="004328A0"/>
    <w:rsid w:val="00473CA9"/>
    <w:rsid w:val="004852C3"/>
    <w:rsid w:val="004918E0"/>
    <w:rsid w:val="00496B9A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F6624"/>
    <w:rsid w:val="00A652FC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3858"/>
    <w:rsid w:val="00BF5069"/>
    <w:rsid w:val="00C3790F"/>
    <w:rsid w:val="00C4582B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97A42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1F06B5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0E5C99"/>
    <w:rsid w:val="006B709E"/>
    <w:rsid w:val="009D3071"/>
    <w:rsid w:val="00DA603D"/>
    <w:rsid w:val="00E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B0E3F-F210-4859-8D82-66CE753D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2010-09-03T21:50:00Z</dcterms:created>
  <dcterms:modified xsi:type="dcterms:W3CDTF">2014-07-07T22:31:00Z</dcterms:modified>
</cp:coreProperties>
</file>