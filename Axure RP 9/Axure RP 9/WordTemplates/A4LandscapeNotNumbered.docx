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5615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5118F" w:rsidP="00D6039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D6039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82668A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386751">
      <w:r>
        <w:br w:type="page"/>
      </w:r>
      <w:r w:rsidR="00386751" w:rsidRPr="00386751">
        <w:lastRenderedPageBreak/>
        <w:t>[[AXURE CONTENT]]</w:t>
      </w:r>
    </w:p>
    <w:sectPr w:rsidR="004144D0" w:rsidSect="004E614A">
      <w:headerReference w:type="default" r:id="rId10"/>
      <w:footerReference w:type="default" r:id="rId11"/>
      <w:type w:val="continuous"/>
      <w:pgSz w:w="16839" w:h="11907" w:orient="landscape" w:code="9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DE2" w:rsidRDefault="00276DE2" w:rsidP="00093BE1">
      <w:pPr>
        <w:spacing w:before="0" w:after="0"/>
      </w:pPr>
      <w:r>
        <w:separator/>
      </w:r>
    </w:p>
  </w:endnote>
  <w:endnote w:type="continuationSeparator" w:id="0">
    <w:p w:rsidR="00276DE2" w:rsidRDefault="00276DE2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6915"/>
      <w:gridCol w:w="1786"/>
      <w:gridCol w:w="6914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82668A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82668A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6039F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</w:t>
          </w:r>
          <w:r w:rsidR="0082668A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DE2" w:rsidRDefault="00276DE2" w:rsidP="00093BE1">
      <w:pPr>
        <w:spacing w:before="0" w:after="0"/>
      </w:pPr>
      <w:r>
        <w:separator/>
      </w:r>
    </w:p>
  </w:footnote>
  <w:footnote w:type="continuationSeparator" w:id="0">
    <w:p w:rsidR="00276DE2" w:rsidRDefault="00276DE2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5615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D6039F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43818"/>
    <w:rsid w:val="001672E3"/>
    <w:rsid w:val="001B3AFE"/>
    <w:rsid w:val="001C5100"/>
    <w:rsid w:val="001F050D"/>
    <w:rsid w:val="001F5893"/>
    <w:rsid w:val="00212884"/>
    <w:rsid w:val="0021530D"/>
    <w:rsid w:val="0021768A"/>
    <w:rsid w:val="00221722"/>
    <w:rsid w:val="0023791B"/>
    <w:rsid w:val="00257AD2"/>
    <w:rsid w:val="00276DE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86751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614A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967F0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2668A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0CAB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E3958"/>
    <w:rsid w:val="00BF5069"/>
    <w:rsid w:val="00C10ACC"/>
    <w:rsid w:val="00C3790F"/>
    <w:rsid w:val="00C5657F"/>
    <w:rsid w:val="00C56E90"/>
    <w:rsid w:val="00C62A92"/>
    <w:rsid w:val="00C80003"/>
    <w:rsid w:val="00CA69B0"/>
    <w:rsid w:val="00CB1DD0"/>
    <w:rsid w:val="00CC63DF"/>
    <w:rsid w:val="00D328AF"/>
    <w:rsid w:val="00D35989"/>
    <w:rsid w:val="00D41AD6"/>
    <w:rsid w:val="00D6039F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EF22B8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BE3958"/>
    <w:p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BE3958"/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BE3958"/>
    <w:p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BE3958"/>
    <w:p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C06AD"/>
    <w:rsid w:val="006B709E"/>
    <w:rsid w:val="00810B45"/>
    <w:rsid w:val="009D3071"/>
    <w:rsid w:val="00A5746F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DA11D-DF36-4E1B-BDCD-0BD3E6410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0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2010-09-03T22:01:00Z</dcterms:created>
  <dcterms:modified xsi:type="dcterms:W3CDTF">2014-07-07T22:31:00Z</dcterms:modified>
</cp:coreProperties>
</file>