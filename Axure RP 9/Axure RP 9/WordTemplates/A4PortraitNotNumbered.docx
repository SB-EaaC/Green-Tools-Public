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bookmarkStart w:id="0" w:name="_GoBack" w:displacedByCustomXml="prev"/>
        <w:bookmarkEnd w:id="0" w:displacedByCustomXml="prev"/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3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95118F" w:rsidP="00C85DF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The </w:t>
                    </w:r>
                    <w:r w:rsidR="00C85DF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CB5980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772770">
      <w:r>
        <w:br w:type="page"/>
      </w:r>
      <w:r w:rsidR="00772770" w:rsidRPr="00772770">
        <w:lastRenderedPageBreak/>
        <w:t>[[AXURE CONTENT]]</w:t>
      </w:r>
    </w:p>
    <w:sectPr w:rsidR="004144D0" w:rsidSect="007D76C1">
      <w:headerReference w:type="default" r:id="rId10"/>
      <w:footerReference w:type="default" r:id="rId11"/>
      <w:type w:val="continuous"/>
      <w:pgSz w:w="11907" w:h="16839" w:code="9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572" w:rsidRDefault="00CC6572" w:rsidP="00093BE1">
      <w:pPr>
        <w:spacing w:before="0" w:after="0"/>
      </w:pPr>
      <w:r>
        <w:separator/>
      </w:r>
    </w:p>
  </w:endnote>
  <w:endnote w:type="continuationSeparator" w:id="0">
    <w:p w:rsidR="00CC6572" w:rsidRDefault="00CC6572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731"/>
      <w:gridCol w:w="1222"/>
      <w:gridCol w:w="4730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CB5980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CB5980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C85DFB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CB5980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572" w:rsidRDefault="00CC6572" w:rsidP="00093BE1">
      <w:pPr>
        <w:spacing w:before="0" w:after="0"/>
      </w:pPr>
      <w:r>
        <w:separator/>
      </w:r>
    </w:p>
  </w:footnote>
  <w:footnote w:type="continuationSeparator" w:id="0">
    <w:p w:rsidR="00CC6572" w:rsidRDefault="00CC6572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0683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C85DFB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0B7B"/>
    <w:rsid w:val="00075991"/>
    <w:rsid w:val="00093BE1"/>
    <w:rsid w:val="000A0635"/>
    <w:rsid w:val="000A4636"/>
    <w:rsid w:val="000C07F5"/>
    <w:rsid w:val="000C1D1F"/>
    <w:rsid w:val="000C5777"/>
    <w:rsid w:val="000E72B0"/>
    <w:rsid w:val="000F4B7C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433B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770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7D76C1"/>
    <w:rsid w:val="00812B47"/>
    <w:rsid w:val="00813BF6"/>
    <w:rsid w:val="0082668A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0CAB"/>
    <w:rsid w:val="00A67C9A"/>
    <w:rsid w:val="00AA7145"/>
    <w:rsid w:val="00AC49FE"/>
    <w:rsid w:val="00B007A7"/>
    <w:rsid w:val="00B14927"/>
    <w:rsid w:val="00B44158"/>
    <w:rsid w:val="00B77DA9"/>
    <w:rsid w:val="00B87CF4"/>
    <w:rsid w:val="00BB4EDF"/>
    <w:rsid w:val="00BE24BC"/>
    <w:rsid w:val="00BE3958"/>
    <w:rsid w:val="00BF5069"/>
    <w:rsid w:val="00C10ACC"/>
    <w:rsid w:val="00C3790F"/>
    <w:rsid w:val="00C5657F"/>
    <w:rsid w:val="00C56E90"/>
    <w:rsid w:val="00C62A92"/>
    <w:rsid w:val="00C80003"/>
    <w:rsid w:val="00C85DFB"/>
    <w:rsid w:val="00CA69B0"/>
    <w:rsid w:val="00CB1DD0"/>
    <w:rsid w:val="00CB5980"/>
    <w:rsid w:val="00CC63DF"/>
    <w:rsid w:val="00CC6572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BE3958"/>
    <w:p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BE3958"/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BE3958"/>
    <w:p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BE3958"/>
    <w:p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C06AD"/>
    <w:rsid w:val="006B709E"/>
    <w:rsid w:val="009D3071"/>
    <w:rsid w:val="00C425D5"/>
    <w:rsid w:val="00CA42AE"/>
    <w:rsid w:val="00E67C00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C41D6F-67E4-4F37-ABCA-ED32EDB4F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0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2010-09-03T22:00:00Z</dcterms:created>
  <dcterms:modified xsi:type="dcterms:W3CDTF">2014-07-07T22:32:00Z</dcterms:modified>
</cp:coreProperties>
</file>