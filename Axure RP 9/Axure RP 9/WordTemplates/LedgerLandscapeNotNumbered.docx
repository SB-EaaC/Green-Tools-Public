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2325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0902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09021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82668A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BC67E6">
      <w:r>
        <w:br w:type="page"/>
      </w:r>
      <w:r w:rsidR="00BC67E6" w:rsidRPr="00BC67E6">
        <w:lastRenderedPageBreak/>
        <w:t>[[AXURE CONTENT]]</w:t>
      </w:r>
    </w:p>
    <w:sectPr w:rsidR="004144D0" w:rsidSect="00F15EF2">
      <w:headerReference w:type="default" r:id="rId10"/>
      <w:footerReference w:type="default" r:id="rId11"/>
      <w:type w:val="continuous"/>
      <w:pgSz w:w="24480" w:h="15840" w:orient="landscape" w:code="3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97A" w:rsidRDefault="0091297A" w:rsidP="00093BE1">
      <w:pPr>
        <w:spacing w:before="0" w:after="0"/>
      </w:pPr>
      <w:r>
        <w:separator/>
      </w:r>
    </w:p>
  </w:endnote>
  <w:endnote w:type="continuationSeparator" w:id="0">
    <w:p w:rsidR="0091297A" w:rsidRDefault="0091297A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10298"/>
      <w:gridCol w:w="2660"/>
      <w:gridCol w:w="1029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90215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97A" w:rsidRDefault="0091297A" w:rsidP="00093BE1">
      <w:pPr>
        <w:spacing w:before="0" w:after="0"/>
      </w:pPr>
      <w:r>
        <w:separator/>
      </w:r>
    </w:p>
  </w:footnote>
  <w:footnote w:type="continuationSeparator" w:id="0">
    <w:p w:rsidR="0091297A" w:rsidRDefault="0091297A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2325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090215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0215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1F5893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C08F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614A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967F0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2668A"/>
    <w:rsid w:val="00841874"/>
    <w:rsid w:val="00865911"/>
    <w:rsid w:val="0086676B"/>
    <w:rsid w:val="008840E7"/>
    <w:rsid w:val="0089027D"/>
    <w:rsid w:val="008C502E"/>
    <w:rsid w:val="00904913"/>
    <w:rsid w:val="0091297A"/>
    <w:rsid w:val="009276DC"/>
    <w:rsid w:val="0095118F"/>
    <w:rsid w:val="00953C09"/>
    <w:rsid w:val="009C1C8E"/>
    <w:rsid w:val="009F6624"/>
    <w:rsid w:val="00A02798"/>
    <w:rsid w:val="00A60CAB"/>
    <w:rsid w:val="00A67C9A"/>
    <w:rsid w:val="00AA7145"/>
    <w:rsid w:val="00AC49FE"/>
    <w:rsid w:val="00B007A7"/>
    <w:rsid w:val="00B14927"/>
    <w:rsid w:val="00B44158"/>
    <w:rsid w:val="00B77DA9"/>
    <w:rsid w:val="00BB4EDF"/>
    <w:rsid w:val="00BC67E6"/>
    <w:rsid w:val="00BE24BC"/>
    <w:rsid w:val="00BE3958"/>
    <w:rsid w:val="00BF5069"/>
    <w:rsid w:val="00C10ACC"/>
    <w:rsid w:val="00C3790F"/>
    <w:rsid w:val="00C5657F"/>
    <w:rsid w:val="00C56E90"/>
    <w:rsid w:val="00C62A92"/>
    <w:rsid w:val="00C80003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15EF2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BE3958"/>
    <w:p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BE3958"/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BE3958"/>
    <w:p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BE3958"/>
    <w:p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2F46FE"/>
    <w:rsid w:val="003C06AD"/>
    <w:rsid w:val="00602731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92B2DA-643D-4538-BEEC-7655ED60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2010-09-03T22:02:00Z</dcterms:created>
  <dcterms:modified xsi:type="dcterms:W3CDTF">2014-07-07T22:32:00Z</dcterms:modified>
</cp:coreProperties>
</file>